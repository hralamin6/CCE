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Pr="00CF1A49" w:rsidR="00692703" w:rsidTr="5693192D" w14:paraId="5BE00833" w14:textId="77777777">
        <w:trPr>
          <w:trHeight w:val="1800" w:hRule="exact"/>
        </w:trPr>
        <w:tc>
          <w:tcPr>
            <w:tcW w:w="9360" w:type="dxa"/>
            <w:tcMar>
              <w:top w:w="0" w:type="dxa"/>
              <w:bottom w:w="0" w:type="dxa"/>
            </w:tcMar>
          </w:tcPr>
          <w:p w:rsidRPr="00CF1A49" w:rsidR="00692703" w:rsidP="00913946" w:rsidRDefault="00AD4A0F" w14:paraId="6D9B3572" w14:textId="77777777">
            <w:pPr>
              <w:pStyle w:val="Title"/>
            </w:pPr>
            <w:r>
              <w:t>AL-AMIN</w:t>
            </w:r>
          </w:p>
          <w:p w:rsidRPr="00CF1A49" w:rsidR="00692703" w:rsidP="5693192D" w:rsidRDefault="00AD4A0F" w14:paraId="6B449AE8" w14:textId="5D49C87B">
            <w:pPr>
              <w:pStyle w:val="ContactInfo"/>
              <w:spacing/>
            </w:pPr>
            <w:r w:rsidR="45385EF6">
              <w:rPr/>
              <w:t>S</w:t>
            </w:r>
            <w:r w:rsidR="58EF41BD">
              <w:rPr/>
              <w:t>her-E-Bangla Hall-1, PSTU</w:t>
            </w:r>
            <w:r w:rsidR="07CFD47F">
              <w:rPr/>
              <w:t xml:space="preserve"> </w:t>
            </w:r>
            <w:sdt>
              <w:sdtPr>
                <w:id w:val="-1459182552"/>
                <w:alias w:val="Divider dot:"/>
                <w15:appearance w15:val="hidden"/>
                <w:tag w:val="Divider dot:"/>
                <w:temporary/>
                <w:showingPlcHdr/>
                <w:placeholder>
                  <w:docPart w:val="441BC9CB3D144FFA879823D67D47D5F3"/>
                </w:placeholder>
              </w:sdtPr>
              <w:sdtContent>
                <w:r w:rsidR="07CFD47F">
                  <w:rPr/>
                  <w:t>·</w:t>
                </w:r>
              </w:sdtContent>
            </w:sdt>
            <w:r w:rsidR="07CFD47F">
              <w:rPr/>
              <w:t xml:space="preserve"> </w:t>
            </w:r>
            <w:r w:rsidR="45385EF6">
              <w:rPr/>
              <w:t>+8801650286494</w:t>
            </w:r>
          </w:p>
          <w:p w:rsidR="002C73E9" w:rsidP="002C73E9" w:rsidRDefault="00AD4A0F" w14:paraId="7B27773E" w14:textId="77777777">
            <w:pPr>
              <w:pStyle w:val="ContactInfoEmphasis"/>
              <w:contextualSpacing w:val="0"/>
            </w:pPr>
            <w:r>
              <w:t>Hralamin2020@gmail.com</w:t>
            </w:r>
            <w:r w:rsidRPr="00CF1A49" w:rsidR="00692703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7428FCEC1086457E984B05E42EA31628"/>
                </w:placeholder>
                <w:temporary/>
                <w:showingPlcHdr/>
                <w15:appearance w15:val="hidden"/>
              </w:sdtPr>
              <w:sdtEndPr/>
              <w:sdtContent>
                <w:r w:rsidRPr="00CF1A49" w:rsidR="00692703">
                  <w:t>·</w:t>
                </w:r>
              </w:sdtContent>
            </w:sdt>
            <w:r w:rsidRPr="00CF1A49" w:rsidR="00692703">
              <w:t xml:space="preserve"> </w:t>
            </w:r>
            <w:hyperlink w:history="1" r:id="rId7">
              <w:r w:rsidRPr="004F2D9A" w:rsidR="002C73E9">
                <w:rPr>
                  <w:rStyle w:val="Hyperlink"/>
                </w:rPr>
                <w:t>https://github.com/hralamin6</w:t>
              </w:r>
            </w:hyperlink>
          </w:p>
          <w:p w:rsidRPr="00CF1A49" w:rsidR="00692703" w:rsidP="5693192D" w:rsidRDefault="001363F6" w14:paraId="581B2AA1" w14:textId="2ED621A9">
            <w:pPr>
              <w:pStyle w:val="ContactInfoEmphasis"/>
              <w:spacing/>
            </w:pPr>
            <w:sdt>
              <w:sdtPr>
                <w:id w:val="759871761"/>
                <w:alias w:val="Divider dot:"/>
                <w15:appearance w15:val="hidden"/>
                <w:tag w:val="Divider dot:"/>
                <w:temporary/>
                <w:showingPlcHdr/>
                <w:placeholder>
                  <w:docPart w:val="179ABE91DCBF4E7CBD703211475B138E"/>
                </w:placeholder>
              </w:sdtPr>
              <w:sdtContent>
                <w:r w:rsidR="07CFD47F">
                  <w:rPr/>
                  <w:t>·</w:t>
                </w:r>
              </w:sdtContent>
            </w:sdt>
            <w:r w:rsidR="07CFD47F">
              <w:rPr/>
              <w:t xml:space="preserve"> </w:t>
            </w:r>
            <w:hyperlink r:id="Rb3a7acbe34a94a6c">
              <w:r w:rsidRPr="5693192D" w:rsidR="61C30D2A">
                <w:rPr>
                  <w:rStyle w:val="Hyperlink"/>
                </w:rPr>
                <w:t>https://hralamin.xyz</w:t>
              </w:r>
            </w:hyperlink>
            <w:r w:rsidR="61C30D2A">
              <w:rPr/>
              <w:t xml:space="preserve"> </w:t>
            </w:r>
          </w:p>
        </w:tc>
      </w:tr>
      <w:tr w:rsidRPr="00CF1A49" w:rsidR="009571D8" w:rsidTr="5693192D" w14:paraId="79F5390B" w14:textId="77777777">
        <w:tc>
          <w:tcPr>
            <w:tcW w:w="9360" w:type="dxa"/>
            <w:tcMar>
              <w:top w:w="432" w:type="dxa"/>
            </w:tcMar>
          </w:tcPr>
          <w:p w:rsidRPr="001E72B3" w:rsidR="00985DA6" w:rsidP="00985DA6" w:rsidRDefault="00985DA6" w14:paraId="513C4D1D" w14:textId="77777777">
            <w:pPr>
              <w:spacing w:after="150"/>
              <w:rPr>
                <w:rFonts w:ascii="Times New Roman" w:hAnsi="Times New Roman" w:eastAsia="Times New Roman" w:cs="Times New Roman"/>
                <w:b/>
                <w:bCs/>
                <w:color w:val="8B0000"/>
                <w:sz w:val="27"/>
                <w:szCs w:val="27"/>
              </w:rPr>
            </w:pPr>
            <w:r w:rsidRPr="5693192D" w:rsidR="61C30D2A">
              <w:rPr>
                <w:rFonts w:ascii="Times New Roman" w:hAnsi="Times New Roman" w:eastAsia="Times New Roman" w:cs="Times New Roman"/>
                <w:b w:val="1"/>
                <w:bCs w:val="1"/>
                <w:color w:val="8B0000"/>
                <w:sz w:val="27"/>
                <w:szCs w:val="27"/>
              </w:rPr>
              <w:t>Professional Summary</w:t>
            </w:r>
          </w:p>
          <w:p w:rsidRPr="00CF1A49" w:rsidR="001755A8" w:rsidP="5693192D" w:rsidRDefault="001755A8" w14:paraId="672A6659" w14:textId="05FC6520">
            <w:pPr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93192D" w:rsidR="500F61C0">
              <w:rPr>
                <w:rFonts w:ascii="Times New Roman" w:hAnsi="Times New Roman" w:eastAsia="Times New Roman" w:cs="Times New Roman"/>
                <w:sz w:val="24"/>
                <w:szCs w:val="24"/>
              </w:rPr>
              <w:t>As a Laravel developer, I specialize in building robust web and application solutions using technologies such as Livewire, Alpine.js, Tailwind CSS,  Re, PHP, and Bootstrap. With experience in creating feature-rich applications, I have successfully developed Progressive Web Apps (PWA), Single Page Applications (SPA), and projects with multi-theme support, dark mode, multi-language options, SEO optimization, multi-role functionality, and responsive design. My focus is on delivering user-friendly applications with enhanced performance, and I am proficient in integrating Socialite for authentication features.</w:t>
            </w:r>
          </w:p>
        </w:tc>
      </w:tr>
    </w:tbl>
    <w:p w:rsidRPr="00CF1A49" w:rsidR="004E01EB" w:rsidP="004E01EB" w:rsidRDefault="001363F6" w14:paraId="718EE1A2" w14:textId="77777777">
      <w:pPr>
        <w:pStyle w:val="Heading1"/>
      </w:pPr>
      <w:sdt>
        <w:sdtPr>
          <w:alias w:val="Experience:"/>
          <w:tag w:val="Experience:"/>
          <w:id w:val="-1983300934"/>
          <w:placeholder>
            <w:docPart w:val="8138CF6472F2488090C1F52670FC0DFD"/>
          </w:placeholder>
          <w:temporary/>
          <w:showingPlcHdr/>
          <w15:appearance w15:val="hidden"/>
        </w:sdtPr>
        <w:sdtEndPr/>
        <w:sdtContent>
          <w:r w:rsidRPr="00CF1A49" w:rsidR="004E01EB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Pr="00CF1A49" w:rsidR="001D0BF1" w:rsidTr="5693192D" w14:paraId="4E614BB8" w14:textId="77777777">
        <w:tc>
          <w:tcPr>
            <w:tcW w:w="9355" w:type="dxa"/>
            <w:tcMar/>
          </w:tcPr>
          <w:p w:rsidRPr="00CF1A49" w:rsidR="001D0BF1" w:rsidP="001D0BF1" w:rsidRDefault="008909D3" w14:paraId="2E948C0A" w14:textId="77777777">
            <w:pPr>
              <w:pStyle w:val="Heading3"/>
              <w:contextualSpacing w:val="0"/>
            </w:pPr>
            <w:r>
              <w:t>2023</w:t>
            </w:r>
            <w:r w:rsidRPr="00CF1A49" w:rsidR="001D0BF1">
              <w:t xml:space="preserve"> – </w:t>
            </w:r>
            <w:r>
              <w:t>2024</w:t>
            </w:r>
          </w:p>
          <w:p w:rsidRPr="00CF1A49" w:rsidR="001D0BF1" w:rsidP="5693192D" w:rsidRDefault="008909D3" w14:paraId="7F2F250D" w14:textId="3B0E24F1">
            <w:pPr>
              <w:pStyle w:val="Heading2"/>
              <w:spacing/>
              <w:rPr>
                <w:rStyle w:val="SubtleReference"/>
              </w:rPr>
            </w:pPr>
            <w:r w:rsidR="3F7DB366">
              <w:rPr/>
              <w:t>Laravel developr</w:t>
            </w:r>
            <w:r w:rsidR="7A95DC13">
              <w:rPr/>
              <w:t xml:space="preserve">, </w:t>
            </w:r>
            <w:r w:rsidRPr="5693192D" w:rsidR="0153DF1D">
              <w:rPr>
                <w:rStyle w:val="SubtleReference"/>
              </w:rPr>
              <w:t>technofelia</w:t>
            </w:r>
          </w:p>
          <w:p w:rsidRPr="00B43EEE" w:rsidR="001E3120" w:rsidP="5693192D" w:rsidRDefault="00B43EEE" w14:paraId="33A849E3" w14:textId="74667FFC">
            <w:pPr>
              <w:spacing/>
            </w:pPr>
            <w:r w:rsidR="42F9A910">
              <w:rPr/>
              <w:t xml:space="preserve">Developed multiple website using HTML, CSS, and JavaScript for the front-end, and </w:t>
            </w:r>
            <w:r w:rsidR="42F9A910">
              <w:rPr/>
              <w:t>Laravel-</w:t>
            </w:r>
            <w:proofErr w:type="spellStart"/>
            <w:r w:rsidR="42F9A910">
              <w:rPr/>
              <w:t>php</w:t>
            </w:r>
            <w:proofErr w:type="spellEnd"/>
            <w:r w:rsidR="42F9A910">
              <w:rPr/>
              <w:t xml:space="preserve"> for the back-end</w:t>
            </w:r>
            <w:r w:rsidR="78CC8424">
              <w:rPr/>
              <w:t>.</w:t>
            </w:r>
          </w:p>
        </w:tc>
      </w:tr>
      <w:tr w:rsidRPr="00CF1A49" w:rsidR="00F61DF9" w:rsidTr="5693192D" w14:paraId="4D05F338" w14:textId="77777777">
        <w:tc>
          <w:tcPr>
            <w:tcW w:w="9355" w:type="dxa"/>
            <w:tcMar>
              <w:top w:w="216" w:type="dxa"/>
            </w:tcMar>
          </w:tcPr>
          <w:p w:rsidR="00F61DF9" w:rsidP="008909D3" w:rsidRDefault="00F61DF9" w14:paraId="0A37501D" w14:noSpellErr="1" w14:textId="0D5F364C"/>
        </w:tc>
      </w:tr>
    </w:tbl>
    <w:sdt>
      <w:sdtPr>
        <w:alias w:val="Education:"/>
        <w:tag w:val="Education:"/>
        <w:id w:val="-1908763273"/>
        <w:placeholder>
          <w:docPart w:val="A4FE1B7F013042A88AA07B60105C4B81"/>
        </w:placeholder>
        <w:temporary/>
        <w:showingPlcHdr/>
        <w15:appearance w15:val="hidden"/>
      </w:sdtPr>
      <w:sdtEndPr/>
      <w:sdtContent>
        <w:p w:rsidRPr="00CF1A49" w:rsidR="00DA59AA" w:rsidP="0097790C" w:rsidRDefault="00DA59AA" w14:paraId="69D0C959" w14:textId="77777777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Pr="00CF1A49" w:rsidR="001D0BF1" w:rsidTr="5693192D" w14:paraId="30D538A4" w14:textId="77777777">
        <w:tc>
          <w:tcPr>
            <w:tcW w:w="9355" w:type="dxa"/>
            <w:tcMar/>
          </w:tcPr>
          <w:p w:rsidRPr="00CF1A49" w:rsidR="001D0BF1" w:rsidP="5693192D" w:rsidRDefault="008909D3" w14:paraId="2415FC9C" w14:textId="3101458B">
            <w:pPr>
              <w:pStyle w:val="Heading3"/>
              <w:spacing/>
            </w:pPr>
            <w:r w:rsidR="7E89F0BD">
              <w:rPr/>
              <w:t>December, 2021</w:t>
            </w:r>
          </w:p>
          <w:p w:rsidRPr="00CF1A49" w:rsidR="001D0BF1" w:rsidP="5693192D" w:rsidRDefault="008909D3" w14:paraId="6275F40A" w14:textId="6803DD47">
            <w:pPr>
              <w:pStyle w:val="Heading2"/>
              <w:suppressLineNumbers w:val="0"/>
              <w:bidi w:val="0"/>
              <w:spacing w:before="0" w:beforeAutospacing="off" w:after="40" w:afterAutospacing="off" w:line="259" w:lineRule="auto"/>
              <w:ind w:left="0" w:right="0"/>
              <w:jc w:val="left"/>
            </w:pPr>
            <w:r w:rsidR="5393F3E5">
              <w:rPr/>
              <w:t>ssc</w:t>
            </w:r>
          </w:p>
          <w:p w:rsidRPr="00CF1A49" w:rsidR="001D0BF1" w:rsidP="5693192D" w:rsidRDefault="008909D3" w14:paraId="531ECE82" w14:textId="6F7062F8">
            <w:pPr>
              <w:spacing w:beforeAutospacing="on" w:afterAutospacing="on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93192D" w:rsidR="7E89F0B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GPA:</w:t>
            </w:r>
            <w:r w:rsidRPr="5693192D" w:rsidR="7E89F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693192D" w:rsidR="2330E6F9">
              <w:rPr>
                <w:rFonts w:ascii="Times New Roman" w:hAnsi="Times New Roman" w:eastAsia="Times New Roman" w:cs="Times New Roman"/>
                <w:sz w:val="24"/>
                <w:szCs w:val="24"/>
              </w:rPr>
              <w:t>5.0</w:t>
            </w:r>
            <w:r w:rsidRPr="5693192D" w:rsidR="3C892C4D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  <w:r w:rsidRPr="5693192D" w:rsidR="7E89F0BD">
              <w:rPr>
                <w:rFonts w:ascii="Times New Roman" w:hAnsi="Times New Roman" w:eastAsia="Times New Roman" w:cs="Times New Roman"/>
                <w:sz w:val="24"/>
                <w:szCs w:val="24"/>
              </w:rPr>
              <w:t>/5.0</w:t>
            </w:r>
            <w:r w:rsidRPr="5693192D" w:rsidR="3C892C4D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  <w:p w:rsidRPr="00CF1A49" w:rsidR="001D0BF1" w:rsidP="5693192D" w:rsidRDefault="008909D3" w14:textId="77777777" w14:noSpellErr="1" w14:paraId="7B5579C5">
            <w:pPr>
              <w:spacing/>
            </w:pPr>
          </w:p>
          <w:p w:rsidRPr="00CF1A49" w:rsidR="001D0BF1" w:rsidP="5693192D" w:rsidRDefault="008909D3" w14:paraId="50BC3882" w14:textId="3A64288D">
            <w:pPr>
              <w:pStyle w:val="Heading3"/>
              <w:spacing/>
            </w:pPr>
            <w:r w:rsidR="3F7DB366">
              <w:rPr/>
              <w:t>November, 2023</w:t>
            </w:r>
          </w:p>
          <w:p w:rsidRPr="00CF1A49" w:rsidR="001D0BF1" w:rsidP="001D0BF1" w:rsidRDefault="008909D3" w14:paraId="1B55E522" w14:textId="77777777">
            <w:pPr>
              <w:pStyle w:val="Heading2"/>
              <w:contextualSpacing w:val="0"/>
            </w:pPr>
            <w:r>
              <w:t>Hsc</w:t>
            </w:r>
            <w:r w:rsidRPr="00CF1A49" w:rsidR="001D0BF1">
              <w:t>,</w:t>
            </w:r>
            <w:r>
              <w:rPr>
                <w:rStyle w:val="SubtleReference"/>
              </w:rPr>
              <w:t xml:space="preserve"> mohammadpur govt college</w:t>
            </w:r>
          </w:p>
          <w:p w:rsidRPr="001E72B3" w:rsidR="008909D3" w:rsidP="5693192D" w:rsidRDefault="008909D3" w14:paraId="03B566BA" w14:textId="64A147CC">
            <w:pPr>
              <w:spacing w:before="100" w:beforeAutospacing="on" w:after="100" w:afterAutospacing="on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93192D" w:rsidR="3F7DB36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GPA:</w:t>
            </w:r>
            <w:r w:rsidRPr="5693192D" w:rsidR="3F7DB36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4.8</w:t>
            </w:r>
            <w:r w:rsidRPr="5693192D" w:rsidR="1CD9F06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  <w:r w:rsidRPr="5693192D" w:rsidR="3F7DB366">
              <w:rPr>
                <w:rFonts w:ascii="Times New Roman" w:hAnsi="Times New Roman" w:eastAsia="Times New Roman" w:cs="Times New Roman"/>
                <w:sz w:val="24"/>
                <w:szCs w:val="24"/>
              </w:rPr>
              <w:t>/</w:t>
            </w:r>
            <w:r w:rsidRPr="5693192D" w:rsidR="3F7DB366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  <w:r w:rsidRPr="5693192D" w:rsidR="3F7DB366">
              <w:rPr>
                <w:rFonts w:ascii="Times New Roman" w:hAnsi="Times New Roman" w:eastAsia="Times New Roman" w:cs="Times New Roman"/>
                <w:sz w:val="24"/>
                <w:szCs w:val="24"/>
              </w:rPr>
              <w:t>.0</w:t>
            </w:r>
            <w:r w:rsidRPr="5693192D" w:rsidR="6800B7C8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  <w:p w:rsidRPr="00CF1A49" w:rsidR="007538DC" w:rsidP="007538DC" w:rsidRDefault="007538DC" w14:paraId="5DAB6C7B" w14:textId="77777777">
            <w:pPr>
              <w:contextualSpacing w:val="0"/>
            </w:pPr>
          </w:p>
        </w:tc>
      </w:tr>
      <w:tr w:rsidRPr="00CF1A49" w:rsidR="00F61DF9" w:rsidTr="5693192D" w14:paraId="00E65622" w14:textId="77777777">
        <w:tc>
          <w:tcPr>
            <w:tcW w:w="9355" w:type="dxa"/>
            <w:tcMar>
              <w:top w:w="216" w:type="dxa"/>
            </w:tcMar>
          </w:tcPr>
          <w:p w:rsidRPr="00CF1A49" w:rsidR="00F61DF9" w:rsidP="00F61DF9" w:rsidRDefault="008909D3" w14:paraId="08A0E04E" w14:textId="77777777">
            <w:pPr>
              <w:pStyle w:val="Heading3"/>
              <w:contextualSpacing w:val="0"/>
            </w:pPr>
            <w:r>
              <w:t>December, 2027</w:t>
            </w:r>
          </w:p>
          <w:p w:rsidRPr="00CF1A49" w:rsidR="00F61DF9" w:rsidP="00F61DF9" w:rsidRDefault="008909D3" w14:paraId="4395C601" w14:textId="77777777">
            <w:pPr>
              <w:pStyle w:val="Heading2"/>
              <w:contextualSpacing w:val="0"/>
            </w:pPr>
            <w:r>
              <w:t>BSC in compter science</w:t>
            </w:r>
            <w:r w:rsidRPr="00CF1A49" w:rsidR="00F61DF9">
              <w:t xml:space="preserve">, </w:t>
            </w:r>
            <w:r>
              <w:rPr>
                <w:rStyle w:val="SubtleReference"/>
              </w:rPr>
              <w:t>Patuakhali science &amp; tecknology university</w:t>
            </w:r>
          </w:p>
          <w:p w:rsidRPr="001E72B3" w:rsidR="008909D3" w:rsidP="5693192D" w:rsidRDefault="008909D3" w14:paraId="484EB550" w14:textId="0DE0F01B">
            <w:pPr>
              <w:spacing w:before="100" w:beforeAutospacing="on" w:after="100" w:afterAutospacing="on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93192D" w:rsidR="3F7DB36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GPA:</w:t>
            </w:r>
            <w:r w:rsidRPr="5693192D" w:rsidR="3F7DB36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693192D" w:rsidR="6D60F4B8">
              <w:rPr>
                <w:rFonts w:ascii="Times New Roman" w:hAnsi="Times New Roman" w:eastAsia="Times New Roman" w:cs="Times New Roman"/>
                <w:sz w:val="24"/>
                <w:szCs w:val="24"/>
              </w:rPr>
              <w:t>Running</w:t>
            </w:r>
          </w:p>
          <w:p w:rsidR="00F61DF9" w:rsidP="00F61DF9" w:rsidRDefault="00F61DF9" w14:paraId="02EB378F" w14:textId="77777777"/>
        </w:tc>
      </w:tr>
    </w:tbl>
    <w:sdt>
      <w:sdtPr>
        <w:alias w:val="Skills:"/>
        <w:tag w:val="Skills:"/>
        <w:id w:val="-1392877668"/>
        <w:placeholder>
          <w:docPart w:val="C70FCBD2F6EC45F4B1AE4B738B77AF36"/>
        </w:placeholder>
        <w:temporary/>
        <w:showingPlcHdr/>
        <w15:appearance w15:val="hidden"/>
      </w:sdtPr>
      <w:sdtEndPr/>
      <w:sdtContent>
        <w:p w:rsidRPr="00CF1A49" w:rsidR="00486277" w:rsidP="00486277" w:rsidRDefault="00486277" w14:paraId="1B35B51A" w14:textId="777777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Pr="006E1507" w:rsidR="003A0632" w:rsidTr="00B43EEE" w14:paraId="40261CFB" w14:textId="77777777">
        <w:tc>
          <w:tcPr>
            <w:tcW w:w="4680" w:type="dxa"/>
          </w:tcPr>
          <w:p w:rsidRPr="006E1507" w:rsidR="001E3120" w:rsidP="006E1507" w:rsidRDefault="00B43EEE" w14:paraId="5C2F5764" w14:textId="77777777">
            <w:pPr>
              <w:pStyle w:val="ListBullet"/>
              <w:contextualSpacing w:val="0"/>
            </w:pPr>
            <w:proofErr w:type="spellStart"/>
            <w:r>
              <w:t>Lavravel</w:t>
            </w:r>
            <w:proofErr w:type="spellEnd"/>
          </w:p>
          <w:p w:rsidR="001F4E6D" w:rsidP="00B43EEE" w:rsidRDefault="00B43EEE" w14:paraId="168E9975" w14:textId="77777777">
            <w:pPr>
              <w:pStyle w:val="ListBullet"/>
              <w:contextualSpacing w:val="0"/>
            </w:pPr>
            <w:r>
              <w:t>Livewire</w:t>
            </w:r>
          </w:p>
          <w:p w:rsidRPr="006E1507" w:rsidR="00B43EEE" w:rsidP="00B43EEE" w:rsidRDefault="00B43EEE" w14:paraId="7D1E4C0B" w14:textId="77777777">
            <w:pPr>
              <w:pStyle w:val="ListBullet"/>
              <w:contextualSpacing w:val="0"/>
            </w:pPr>
            <w:r>
              <w:t>Single Page Application (SPA)</w:t>
            </w:r>
          </w:p>
        </w:tc>
        <w:tc>
          <w:tcPr>
            <w:tcW w:w="4680" w:type="dxa"/>
            <w:tcMar>
              <w:left w:w="360" w:type="dxa"/>
            </w:tcMar>
          </w:tcPr>
          <w:p w:rsidR="001E3120" w:rsidP="006E1507" w:rsidRDefault="00B43EEE" w14:paraId="6C7AC121" w14:textId="77777777">
            <w:pPr>
              <w:pStyle w:val="ListBullet"/>
              <w:contextualSpacing w:val="0"/>
            </w:pPr>
            <w:r>
              <w:t xml:space="preserve">Tailwind </w:t>
            </w:r>
            <w:proofErr w:type="spellStart"/>
            <w:r>
              <w:t>css</w:t>
            </w:r>
            <w:proofErr w:type="spellEnd"/>
          </w:p>
          <w:p w:rsidR="00B43EEE" w:rsidP="006E1507" w:rsidRDefault="00B43EEE" w14:paraId="5AC5749A" w14:textId="77777777">
            <w:pPr>
              <w:pStyle w:val="ListBullet"/>
              <w:contextualSpacing w:val="0"/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  <w:p w:rsidRPr="006E1507" w:rsidR="00B43EEE" w:rsidP="006E1507" w:rsidRDefault="00B43EEE" w14:paraId="14FCEE89" w14:textId="77777777">
            <w:pPr>
              <w:pStyle w:val="ListBullet"/>
              <w:contextualSpacing w:val="0"/>
            </w:pPr>
            <w:r>
              <w:t>Progressive Web App (PWA)</w:t>
            </w:r>
          </w:p>
        </w:tc>
      </w:tr>
    </w:tbl>
    <w:p w:rsidRPr="00B43EEE" w:rsidR="00B43EEE" w:rsidP="00B43EEE" w:rsidRDefault="00B43EEE" w14:paraId="742EF225" w14:textId="77777777">
      <w:pPr>
        <w:spacing w:after="150"/>
        <w:rPr>
          <w:rFonts w:ascii="Times New Roman" w:hAnsi="Times New Roman" w:eastAsia="Times New Roman" w:cs="Times New Roman"/>
          <w:b/>
          <w:bCs/>
          <w:color w:val="2C3E50"/>
          <w:sz w:val="33"/>
          <w:szCs w:val="33"/>
        </w:rPr>
      </w:pPr>
      <w:r w:rsidRPr="00B43EEE">
        <w:rPr>
          <w:rFonts w:ascii="Times New Roman" w:hAnsi="Times New Roman" w:eastAsia="Times New Roman" w:cs="Times New Roman"/>
          <w:b/>
          <w:bCs/>
          <w:color w:val="8B0000"/>
          <w:sz w:val="27"/>
          <w:szCs w:val="27"/>
        </w:rPr>
        <w:t>Projects</w:t>
      </w:r>
    </w:p>
    <w:p w:rsidRPr="00B43EEE" w:rsidR="00B43EEE" w:rsidP="00B43EEE" w:rsidRDefault="00B43EEE" w14:paraId="40CABAFE" w14:textId="77777777">
      <w:pP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</w:pPr>
      <w:r w:rsidRPr="00B43EEE"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E-commerce Web Application</w:t>
      </w:r>
    </w:p>
    <w:p w:rsidRPr="00B43EEE" w:rsidR="00B43EEE" w:rsidP="00B43EEE" w:rsidRDefault="00B43EEE" w14:paraId="31EA662B" w14:textId="77777777">
      <w:pPr>
        <w:rPr>
          <w:rFonts w:ascii="Times New Roman" w:hAnsi="Times New Roman" w:eastAsia="Times New Roman" w:cs="Times New Roman"/>
          <w:i/>
          <w:iCs/>
          <w:color w:val="auto"/>
          <w:sz w:val="24"/>
          <w:szCs w:val="24"/>
        </w:rPr>
      </w:pPr>
      <w:r w:rsidRPr="00B43EEE">
        <w:rPr>
          <w:rFonts w:ascii="Times New Roman" w:hAnsi="Times New Roman" w:eastAsia="Times New Roman" w:cs="Times New Roman"/>
          <w:i/>
          <w:iCs/>
          <w:color w:val="auto"/>
          <w:sz w:val="24"/>
          <w:szCs w:val="24"/>
        </w:rPr>
        <w:t>Capstone Project</w:t>
      </w:r>
    </w:p>
    <w:p w:rsidRPr="00B43EEE" w:rsidR="00B43EEE" w:rsidP="00B43EEE" w:rsidRDefault="00B43EEE" w14:paraId="694A97DA" w14:textId="77777777">
      <w:pPr>
        <w:rPr>
          <w:rFonts w:ascii="Times New Roman" w:hAnsi="Times New Roman" w:eastAsia="Times New Roman" w:cs="Times New Roman"/>
          <w:color w:val="7F8C8D"/>
          <w:sz w:val="24"/>
          <w:szCs w:val="24"/>
        </w:rPr>
      </w:pPr>
      <w:r>
        <w:rPr>
          <w:rFonts w:ascii="Times New Roman" w:hAnsi="Times New Roman" w:eastAsia="Times New Roman" w:cs="Times New Roman"/>
          <w:color w:val="7F8C8D"/>
          <w:sz w:val="24"/>
          <w:szCs w:val="24"/>
        </w:rPr>
        <w:t>January 2022 – May 2023</w:t>
      </w:r>
    </w:p>
    <w:p w:rsidRPr="00B43EEE" w:rsidR="00B43EEE" w:rsidP="00B43EEE" w:rsidRDefault="00B43EEE" w14:paraId="675625DB" w14:textId="77777777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00B43EEE">
        <w:rPr>
          <w:rFonts w:ascii="Times New Roman" w:hAnsi="Times New Roman" w:eastAsia="Times New Roman" w:cs="Times New Roman"/>
          <w:color w:val="auto"/>
          <w:sz w:val="24"/>
          <w:szCs w:val="24"/>
        </w:rPr>
        <w:t>Developed a full-stack e-commerce platform using React, Node.js, and MongoDB</w:t>
      </w:r>
    </w:p>
    <w:p w:rsidRPr="00B43EEE" w:rsidR="00B43EEE" w:rsidP="00B43EEE" w:rsidRDefault="00B43EEE" w14:paraId="13C86F82" w14:textId="77777777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00B43EEE">
        <w:rPr>
          <w:rFonts w:ascii="Times New Roman" w:hAnsi="Times New Roman" w:eastAsia="Times New Roman" w:cs="Times New Roman"/>
          <w:color w:val="auto"/>
          <w:sz w:val="24"/>
          <w:szCs w:val="24"/>
        </w:rPr>
        <w:t>Implemented features like user authentication, product catalog, shopping cart, and checkout process</w:t>
      </w:r>
    </w:p>
    <w:p w:rsidRPr="00B43EEE" w:rsidR="00B43EEE" w:rsidP="00B43EEE" w:rsidRDefault="00B43EEE" w14:paraId="55559983" w14:textId="77777777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00B43EEE">
        <w:rPr>
          <w:rFonts w:ascii="Times New Roman" w:hAnsi="Times New Roman" w:eastAsia="Times New Roman" w:cs="Times New Roman"/>
          <w:color w:val="auto"/>
          <w:sz w:val="24"/>
          <w:szCs w:val="24"/>
        </w:rPr>
        <w:t>Integrated payment gateway (Stripe) for secure online transactions</w:t>
      </w:r>
    </w:p>
    <w:p w:rsidRPr="00B43EEE" w:rsidR="00B43EEE" w:rsidP="00B43EEE" w:rsidRDefault="00B43EEE" w14:paraId="27860056" w14:textId="77777777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00B43EE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Achieved a 90% client-side performance score on Google </w:t>
      </w:r>
      <w:proofErr w:type="spellStart"/>
      <w:r w:rsidRPr="00B43EEE">
        <w:rPr>
          <w:rFonts w:ascii="Times New Roman" w:hAnsi="Times New Roman" w:eastAsia="Times New Roman" w:cs="Times New Roman"/>
          <w:color w:val="auto"/>
          <w:sz w:val="24"/>
          <w:szCs w:val="24"/>
        </w:rPr>
        <w:t>PageSpeed</w:t>
      </w:r>
      <w:proofErr w:type="spellEnd"/>
      <w:r w:rsidRPr="00B43EE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Insights</w:t>
      </w:r>
    </w:p>
    <w:p w:rsidRPr="00B43EEE" w:rsidR="00B43EEE" w:rsidP="00B43EEE" w:rsidRDefault="00B43EEE" w14:paraId="41568A3E" w14:textId="77777777">
      <w:pP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</w:pPr>
      <w:r w:rsidRPr="00B43EEE"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Traveling Salesman Problem Project</w:t>
      </w:r>
    </w:p>
    <w:p w:rsidRPr="00B43EEE" w:rsidR="00B43EEE" w:rsidP="00B43EEE" w:rsidRDefault="00B43EEE" w14:paraId="083CC09C" w14:textId="77777777">
      <w:pPr>
        <w:rPr>
          <w:rFonts w:ascii="Times New Roman" w:hAnsi="Times New Roman" w:eastAsia="Times New Roman" w:cs="Times New Roman"/>
          <w:i/>
          <w:iCs/>
          <w:color w:val="auto"/>
          <w:sz w:val="24"/>
          <w:szCs w:val="24"/>
        </w:rPr>
      </w:pPr>
      <w:r w:rsidRPr="00B43EEE">
        <w:rPr>
          <w:rFonts w:ascii="Times New Roman" w:hAnsi="Times New Roman" w:eastAsia="Times New Roman" w:cs="Times New Roman"/>
          <w:i/>
          <w:iCs/>
          <w:color w:val="auto"/>
          <w:sz w:val="24"/>
          <w:szCs w:val="24"/>
        </w:rPr>
        <w:t>Course Project for Advanced Data Structures and Algorithms</w:t>
      </w:r>
    </w:p>
    <w:p w:rsidRPr="00B43EEE" w:rsidR="00B43EEE" w:rsidP="00B43EEE" w:rsidRDefault="00B43EEE" w14:paraId="63696639" w14:textId="77777777">
      <w:pPr>
        <w:rPr>
          <w:rFonts w:ascii="Times New Roman" w:hAnsi="Times New Roman" w:eastAsia="Times New Roman" w:cs="Times New Roman"/>
          <w:color w:val="7F8C8D"/>
          <w:sz w:val="24"/>
          <w:szCs w:val="24"/>
        </w:rPr>
      </w:pPr>
      <w:r>
        <w:rPr>
          <w:rFonts w:ascii="Times New Roman" w:hAnsi="Times New Roman" w:eastAsia="Times New Roman" w:cs="Times New Roman"/>
          <w:color w:val="7F8C8D"/>
          <w:sz w:val="24"/>
          <w:szCs w:val="24"/>
        </w:rPr>
        <w:t>September 2023 – August 2024</w:t>
      </w:r>
    </w:p>
    <w:p w:rsidRPr="00B43EEE" w:rsidR="00B43EEE" w:rsidP="00B43EEE" w:rsidRDefault="00B43EEE" w14:paraId="441C28D2" w14:textId="77777777">
      <w:pPr>
        <w:numPr>
          <w:ilvl w:val="0"/>
          <w:numId w:val="21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00B43EEE">
        <w:rPr>
          <w:rFonts w:ascii="Times New Roman" w:hAnsi="Times New Roman" w:eastAsia="Times New Roman" w:cs="Times New Roman"/>
          <w:color w:val="auto"/>
          <w:sz w:val="24"/>
          <w:szCs w:val="24"/>
        </w:rPr>
        <w:t>Implemented various data structures (linked lists, trees, graphs) and algorithms (sorting, searching) in C++</w:t>
      </w:r>
    </w:p>
    <w:p w:rsidRPr="00B43EEE" w:rsidR="00B43EEE" w:rsidP="00B43EEE" w:rsidRDefault="00B43EEE" w14:paraId="33476127" w14:textId="77777777">
      <w:pPr>
        <w:numPr>
          <w:ilvl w:val="0"/>
          <w:numId w:val="21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00B43EEE">
        <w:rPr>
          <w:rFonts w:ascii="Times New Roman" w:hAnsi="Times New Roman" w:eastAsia="Times New Roman" w:cs="Times New Roman"/>
          <w:color w:val="auto"/>
          <w:sz w:val="24"/>
          <w:szCs w:val="24"/>
        </w:rPr>
        <w:t>Developed a graph traversal algorithm to solve the Traveling Salesman Problem, achieving a time complexity of O(n²)</w:t>
      </w:r>
    </w:p>
    <w:p w:rsidRPr="00B43EEE" w:rsidR="00B43EEE" w:rsidP="00B43EEE" w:rsidRDefault="00B43EEE" w14:paraId="0637F154" w14:textId="77777777">
      <w:pPr>
        <w:numPr>
          <w:ilvl w:val="0"/>
          <w:numId w:val="21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00B43EEE">
        <w:rPr>
          <w:rFonts w:ascii="Times New Roman" w:hAnsi="Times New Roman" w:eastAsia="Times New Roman" w:cs="Times New Roman"/>
          <w:color w:val="auto"/>
          <w:sz w:val="24"/>
          <w:szCs w:val="24"/>
        </w:rPr>
        <w:t>Optimized code for efficiency and conducted performance benchmarking</w:t>
      </w:r>
    </w:p>
    <w:p w:rsidRPr="00B43EEE" w:rsidR="00B43EEE" w:rsidP="00B43EEE" w:rsidRDefault="00B43EEE" w14:paraId="172E32F3" w14:textId="77777777">
      <w:pPr>
        <w:numPr>
          <w:ilvl w:val="0"/>
          <w:numId w:val="21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00B43EEE">
        <w:rPr>
          <w:rFonts w:ascii="Times New Roman" w:hAnsi="Times New Roman" w:eastAsia="Times New Roman" w:cs="Times New Roman"/>
          <w:color w:val="auto"/>
          <w:sz w:val="24"/>
          <w:szCs w:val="24"/>
        </w:rPr>
        <w:t>Utilized unit testing and version control (</w:t>
      </w:r>
      <w:proofErr w:type="spellStart"/>
      <w:r w:rsidRPr="00B43EEE">
        <w:rPr>
          <w:rFonts w:ascii="Times New Roman" w:hAnsi="Times New Roman" w:eastAsia="Times New Roman" w:cs="Times New Roman"/>
          <w:color w:val="auto"/>
          <w:sz w:val="24"/>
          <w:szCs w:val="24"/>
        </w:rPr>
        <w:t>Git</w:t>
      </w:r>
      <w:proofErr w:type="spellEnd"/>
      <w:r w:rsidRPr="00B43EEE">
        <w:rPr>
          <w:rFonts w:ascii="Times New Roman" w:hAnsi="Times New Roman" w:eastAsia="Times New Roman" w:cs="Times New Roman"/>
          <w:color w:val="auto"/>
          <w:sz w:val="24"/>
          <w:szCs w:val="24"/>
        </w:rPr>
        <w:t>) throughout the project</w:t>
      </w:r>
    </w:p>
    <w:p w:rsidRPr="001E72B3" w:rsidR="008909D3" w:rsidP="008909D3" w:rsidRDefault="008909D3" w14:paraId="5F782650" w14:textId="77777777">
      <w:pPr>
        <w:spacing w:after="150"/>
        <w:rPr>
          <w:rFonts w:ascii="Times New Roman" w:hAnsi="Times New Roman" w:eastAsia="Times New Roman" w:cs="Times New Roman"/>
          <w:b/>
          <w:bCs/>
          <w:color w:val="8B0000"/>
          <w:sz w:val="27"/>
          <w:szCs w:val="27"/>
        </w:rPr>
      </w:pPr>
      <w:r w:rsidRPr="001E72B3">
        <w:rPr>
          <w:rFonts w:ascii="Times New Roman" w:hAnsi="Times New Roman" w:eastAsia="Times New Roman" w:cs="Times New Roman"/>
          <w:b/>
          <w:bCs/>
          <w:color w:val="8B0000"/>
          <w:sz w:val="27"/>
          <w:szCs w:val="27"/>
        </w:rPr>
        <w:t>Certifications</w:t>
      </w:r>
    </w:p>
    <w:p w:rsidRPr="001E72B3" w:rsidR="008909D3" w:rsidP="008909D3" w:rsidRDefault="008909D3" w14:paraId="7CBBA9C0" w14:textId="77777777">
      <w:pPr>
        <w:numPr>
          <w:ilvl w:val="0"/>
          <w:numId w:val="16"/>
        </w:numPr>
        <w:spacing w:before="100" w:beforeAutospacing="1" w:after="100" w:afterAutospacing="1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001E72B3">
        <w:rPr>
          <w:rFonts w:ascii="Times New Roman" w:hAnsi="Times New Roman" w:eastAsia="Times New Roman" w:cs="Times New Roman"/>
          <w:sz w:val="24"/>
          <w:szCs w:val="24"/>
        </w:rPr>
        <w:t>Certified Administrative Professional (CAP) – International Association of Administrative Professionals (IAAP), 20XX</w:t>
      </w:r>
    </w:p>
    <w:p w:rsidRPr="001E72B3" w:rsidR="008909D3" w:rsidP="008909D3" w:rsidRDefault="008909D3" w14:paraId="6ABA8697" w14:textId="77777777">
      <w:pPr>
        <w:numPr>
          <w:ilvl w:val="0"/>
          <w:numId w:val="16"/>
        </w:numPr>
        <w:spacing w:before="100" w:beforeAutospacing="1" w:after="100" w:afterAutospacing="1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001E72B3">
        <w:rPr>
          <w:rFonts w:ascii="Times New Roman" w:hAnsi="Times New Roman" w:eastAsia="Times New Roman" w:cs="Times New Roman"/>
          <w:sz w:val="24"/>
          <w:szCs w:val="24"/>
        </w:rPr>
        <w:t>Microsoft Office Specialist (MOS) Certification – Microsoft, 20XX</w:t>
      </w:r>
    </w:p>
    <w:p w:rsidR="008909D3" w:rsidP="008909D3" w:rsidRDefault="008909D3" w14:paraId="6A05A809" w14:textId="77777777"/>
    <w:p w:rsidRPr="006E1507" w:rsidR="00B51D1B" w:rsidP="006E1507" w:rsidRDefault="00B51D1B" w14:paraId="5A39BBE3" w14:textId="77777777"/>
    <w:sectPr w:rsidRPr="006E1507" w:rsidR="00B51D1B" w:rsidSect="005A1B10">
      <w:footerReference w:type="default" r:id="rId9"/>
      <w:headerReference w:type="first" r:id="rId10"/>
      <w:pgSz w:w="12240" w:h="15840" w:orient="portrait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D3391" w:rsidP="0068194B" w:rsidRDefault="00CD3391" w14:paraId="41C8F396" w14:textId="77777777">
      <w:r>
        <w:separator/>
      </w:r>
    </w:p>
    <w:p w:rsidR="00CD3391" w:rsidRDefault="00CD3391" w14:paraId="72A3D3EC" w14:textId="77777777"/>
    <w:p w:rsidR="00CD3391" w:rsidRDefault="00CD3391" w14:paraId="0D0B940D" w14:textId="77777777"/>
  </w:endnote>
  <w:endnote w:type="continuationSeparator" w:id="0">
    <w:p w:rsidR="00CD3391" w:rsidP="0068194B" w:rsidRDefault="00CD3391" w14:paraId="0E27B00A" w14:textId="77777777">
      <w:r>
        <w:continuationSeparator/>
      </w:r>
    </w:p>
    <w:p w:rsidR="00CD3391" w:rsidRDefault="00CD3391" w14:paraId="60061E4C" w14:textId="77777777"/>
    <w:p w:rsidR="00CD3391" w:rsidRDefault="00CD3391" w14:paraId="44EAFD9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 w14:paraId="2903CBC8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66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D3391" w:rsidP="0068194B" w:rsidRDefault="00CD3391" w14:paraId="4B94D5A5" w14:textId="77777777">
      <w:r>
        <w:separator/>
      </w:r>
    </w:p>
    <w:p w:rsidR="00CD3391" w:rsidRDefault="00CD3391" w14:paraId="3DEEC669" w14:textId="77777777"/>
    <w:p w:rsidR="00CD3391" w:rsidRDefault="00CD3391" w14:paraId="3656B9AB" w14:textId="77777777"/>
  </w:footnote>
  <w:footnote w:type="continuationSeparator" w:id="0">
    <w:p w:rsidR="00CD3391" w:rsidP="0068194B" w:rsidRDefault="00CD3391" w14:paraId="45FB0818" w14:textId="77777777">
      <w:r>
        <w:continuationSeparator/>
      </w:r>
    </w:p>
    <w:p w:rsidR="00CD3391" w:rsidRDefault="00CD3391" w14:paraId="049F31CB" w14:textId="77777777"/>
    <w:p w:rsidR="00CD3391" w:rsidRDefault="00CD3391" w14:paraId="5312826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Pr="004E01EB" w:rsidR="00236D54" w:rsidP="005A1B10" w:rsidRDefault="00F476C4" w14:paraId="045D2610" w14:textId="77777777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C8AF472" wp14:editId="09D095C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p14="http://schemas.microsoft.com/office/word/2010/wordml" xmlns:a="http://schemas.openxmlformats.org/drawingml/2006/main">
          <w:pict w14:anchorId="03817C96"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7ED502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01BC42B4"/>
    <w:multiLevelType w:val="multilevel"/>
    <w:tmpl w:val="862A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2" w15:restartNumberingAfterBreak="0">
    <w:nsid w:val="2BF04B2D"/>
    <w:multiLevelType w:val="multilevel"/>
    <w:tmpl w:val="66FC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3BB1B7B"/>
    <w:multiLevelType w:val="multilevel"/>
    <w:tmpl w:val="0A66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4795541F"/>
    <w:multiLevelType w:val="multilevel"/>
    <w:tmpl w:val="06A4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D3246C5"/>
    <w:multiLevelType w:val="multilevel"/>
    <w:tmpl w:val="5FC8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5DA84AD8"/>
    <w:multiLevelType w:val="multilevel"/>
    <w:tmpl w:val="188C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62B210BE"/>
    <w:multiLevelType w:val="multilevel"/>
    <w:tmpl w:val="E476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7355639E"/>
    <w:multiLevelType w:val="multilevel"/>
    <w:tmpl w:val="0138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386144788">
    <w:abstractNumId w:val="9"/>
  </w:num>
  <w:num w:numId="2" w16cid:durableId="557058580">
    <w:abstractNumId w:val="8"/>
  </w:num>
  <w:num w:numId="3" w16cid:durableId="26181496">
    <w:abstractNumId w:val="7"/>
  </w:num>
  <w:num w:numId="4" w16cid:durableId="1467048624">
    <w:abstractNumId w:val="6"/>
  </w:num>
  <w:num w:numId="5" w16cid:durableId="74401983">
    <w:abstractNumId w:val="11"/>
  </w:num>
  <w:num w:numId="6" w16cid:durableId="955208990">
    <w:abstractNumId w:val="3"/>
  </w:num>
  <w:num w:numId="7" w16cid:durableId="1738436964">
    <w:abstractNumId w:val="13"/>
  </w:num>
  <w:num w:numId="8" w16cid:durableId="57439672">
    <w:abstractNumId w:val="2"/>
  </w:num>
  <w:num w:numId="9" w16cid:durableId="1222712493">
    <w:abstractNumId w:val="16"/>
  </w:num>
  <w:num w:numId="10" w16cid:durableId="1246383798">
    <w:abstractNumId w:val="5"/>
  </w:num>
  <w:num w:numId="11" w16cid:durableId="855996660">
    <w:abstractNumId w:val="4"/>
  </w:num>
  <w:num w:numId="12" w16cid:durableId="968629798">
    <w:abstractNumId w:val="1"/>
  </w:num>
  <w:num w:numId="13" w16cid:durableId="220945277">
    <w:abstractNumId w:val="0"/>
  </w:num>
  <w:num w:numId="14" w16cid:durableId="864947423">
    <w:abstractNumId w:val="18"/>
  </w:num>
  <w:num w:numId="15" w16cid:durableId="1685327291">
    <w:abstractNumId w:val="12"/>
  </w:num>
  <w:num w:numId="16" w16cid:durableId="1904442878">
    <w:abstractNumId w:val="15"/>
  </w:num>
  <w:num w:numId="17" w16cid:durableId="917667596">
    <w:abstractNumId w:val="10"/>
  </w:num>
  <w:num w:numId="18" w16cid:durableId="1411778232">
    <w:abstractNumId w:val="17"/>
  </w:num>
  <w:num w:numId="19" w16cid:durableId="1259169260">
    <w:abstractNumId w:val="20"/>
  </w:num>
  <w:num w:numId="20" w16cid:durableId="549146085">
    <w:abstractNumId w:val="14"/>
  </w:num>
  <w:num w:numId="21" w16cid:durableId="2864752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attachedTemplate r:id="rId1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A0F"/>
    <w:rsid w:val="000001EF"/>
    <w:rsid w:val="00007322"/>
    <w:rsid w:val="00007728"/>
    <w:rsid w:val="00024584"/>
    <w:rsid w:val="00024730"/>
    <w:rsid w:val="00040423"/>
    <w:rsid w:val="00055E95"/>
    <w:rsid w:val="0007021F"/>
    <w:rsid w:val="000B2BA5"/>
    <w:rsid w:val="000F2F8C"/>
    <w:rsid w:val="0010006E"/>
    <w:rsid w:val="001045A8"/>
    <w:rsid w:val="00114A91"/>
    <w:rsid w:val="001363F6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73E9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909D3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5DA6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4A0F"/>
    <w:rsid w:val="00AD782D"/>
    <w:rsid w:val="00AE7650"/>
    <w:rsid w:val="00B10EBE"/>
    <w:rsid w:val="00B236F1"/>
    <w:rsid w:val="00B43EEE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D3391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96E15"/>
    <w:rsid w:val="00EA5099"/>
    <w:rsid w:val="00EC1351"/>
    <w:rsid w:val="00EC4CBF"/>
    <w:rsid w:val="00EE2CA8"/>
    <w:rsid w:val="00EF17E8"/>
    <w:rsid w:val="00EF51D9"/>
    <w:rsid w:val="00F130DD"/>
    <w:rsid w:val="00F16625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153DF1D"/>
    <w:rsid w:val="03F67DB3"/>
    <w:rsid w:val="05B5EAEE"/>
    <w:rsid w:val="07CFD47F"/>
    <w:rsid w:val="0852D6AB"/>
    <w:rsid w:val="09EBE3AB"/>
    <w:rsid w:val="127CDB44"/>
    <w:rsid w:val="1593B019"/>
    <w:rsid w:val="1CD9F066"/>
    <w:rsid w:val="2050E2E2"/>
    <w:rsid w:val="20A84235"/>
    <w:rsid w:val="2330E6F9"/>
    <w:rsid w:val="2E7F81B5"/>
    <w:rsid w:val="3C892C4D"/>
    <w:rsid w:val="3F7DB366"/>
    <w:rsid w:val="42F9A910"/>
    <w:rsid w:val="45385EF6"/>
    <w:rsid w:val="500F61C0"/>
    <w:rsid w:val="5393F3E5"/>
    <w:rsid w:val="5693192D"/>
    <w:rsid w:val="58EF41BD"/>
    <w:rsid w:val="5989943E"/>
    <w:rsid w:val="5B6E67C9"/>
    <w:rsid w:val="61C30D2A"/>
    <w:rsid w:val="6800B7C8"/>
    <w:rsid w:val="6D60F4B8"/>
    <w:rsid w:val="78CC8424"/>
    <w:rsid w:val="7A95DC13"/>
    <w:rsid w:val="7E89F0BD"/>
    <w:rsid w:val="7F488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C8464A"/>
  <w15:chartTrackingRefBased/>
  <w15:docId w15:val="{604EF152-F283-457F-9B5C-C6BBE14A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D66A52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styleId="HeaderChar" w:customStyle="1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styleId="FooterChar" w:customStyle="1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</w:style>
  <w:style w:type="character" w:styleId="Heading1Char" w:customStyle="1">
    <w:name w:val="Heading 1 Char"/>
    <w:basedOn w:val="DefaultParagraphFont"/>
    <w:link w:val="Heading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styleId="DateChar" w:customStyle="1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04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2C3E50"/>
                <w:right w:val="none" w:sz="0" w:space="0" w:color="auto"/>
              </w:divBdr>
            </w:div>
            <w:div w:id="11427687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9176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45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2425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3291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85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7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https://github.com/hralamin6" TargetMode="Externa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yperlink" Target="https://hralamin.xyz" TargetMode="External" Id="Rb3a7acbe34a94a6c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41BC9CB3D144FFA879823D67D47D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1FE2D-D731-4BE5-8916-4BCD8FCC3328}"/>
      </w:docPartPr>
      <w:docPartBody>
        <w:p w:rsidR="00CB38E2" w:rsidRDefault="00351C27">
          <w:pPr>
            <w:pStyle w:val="441BC9CB3D144FFA879823D67D47D5F3"/>
          </w:pPr>
          <w:r w:rsidRPr="00CF1A49">
            <w:t>·</w:t>
          </w:r>
        </w:p>
      </w:docPartBody>
    </w:docPart>
    <w:docPart>
      <w:docPartPr>
        <w:name w:val="7428FCEC1086457E984B05E42EA31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4BA72-3352-4807-B9A9-C36651ABD2B6}"/>
      </w:docPartPr>
      <w:docPartBody>
        <w:p w:rsidR="00CB38E2" w:rsidRDefault="00351C27">
          <w:pPr>
            <w:pStyle w:val="7428FCEC1086457E984B05E42EA31628"/>
          </w:pPr>
          <w:r w:rsidRPr="00CF1A49">
            <w:t>·</w:t>
          </w:r>
        </w:p>
      </w:docPartBody>
    </w:docPart>
    <w:docPart>
      <w:docPartPr>
        <w:name w:val="179ABE91DCBF4E7CBD703211475B1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AF3DF-26BA-4EC2-8987-8F76B1F2205A}"/>
      </w:docPartPr>
      <w:docPartBody>
        <w:p w:rsidR="00CB38E2" w:rsidRDefault="00351C27">
          <w:pPr>
            <w:pStyle w:val="179ABE91DCBF4E7CBD703211475B138E"/>
          </w:pPr>
          <w:r w:rsidRPr="00CF1A49">
            <w:t>·</w:t>
          </w:r>
        </w:p>
      </w:docPartBody>
    </w:docPart>
    <w:docPart>
      <w:docPartPr>
        <w:name w:val="8138CF6472F2488090C1F52670FC0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EC1DE-AAC3-405D-81AD-97F95F43681D}"/>
      </w:docPartPr>
      <w:docPartBody>
        <w:p w:rsidR="00CB38E2" w:rsidRDefault="00351C27">
          <w:pPr>
            <w:pStyle w:val="8138CF6472F2488090C1F52670FC0DFD"/>
          </w:pPr>
          <w:r w:rsidRPr="00CF1A49">
            <w:t>Experience</w:t>
          </w:r>
        </w:p>
      </w:docPartBody>
    </w:docPart>
    <w:docPart>
      <w:docPartPr>
        <w:name w:val="A4FE1B7F013042A88AA07B60105C4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7B2C1-6D07-4504-9CD9-707A8B6EB5E3}"/>
      </w:docPartPr>
      <w:docPartBody>
        <w:p w:rsidR="00CB38E2" w:rsidRDefault="00351C27">
          <w:pPr>
            <w:pStyle w:val="A4FE1B7F013042A88AA07B60105C4B81"/>
          </w:pPr>
          <w:r w:rsidRPr="00CF1A49">
            <w:t>Education</w:t>
          </w:r>
        </w:p>
      </w:docPartBody>
    </w:docPart>
    <w:docPart>
      <w:docPartPr>
        <w:name w:val="C70FCBD2F6EC45F4B1AE4B738B77A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51C2C-A700-45AD-BB29-52F53933B89C}"/>
      </w:docPartPr>
      <w:docPartBody>
        <w:p w:rsidR="00CB38E2" w:rsidRDefault="00351C27">
          <w:pPr>
            <w:pStyle w:val="C70FCBD2F6EC45F4B1AE4B738B77AF36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628"/>
    <w:rsid w:val="00040423"/>
    <w:rsid w:val="00351C27"/>
    <w:rsid w:val="00C24628"/>
    <w:rsid w:val="00CB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3253481CA0445FAF19B2B7A1F82032">
    <w:name w:val="C53253481CA0445FAF19B2B7A1F82032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CCD0DAEE04E4505B11B33CAF8D90B83">
    <w:name w:val="1CCD0DAEE04E4505B11B33CAF8D90B83"/>
  </w:style>
  <w:style w:type="paragraph" w:customStyle="1" w:styleId="CA40FE6EDAE84AF09E63E15A2B05604E">
    <w:name w:val="CA40FE6EDAE84AF09E63E15A2B05604E"/>
  </w:style>
  <w:style w:type="paragraph" w:customStyle="1" w:styleId="441BC9CB3D144FFA879823D67D47D5F3">
    <w:name w:val="441BC9CB3D144FFA879823D67D47D5F3"/>
  </w:style>
  <w:style w:type="paragraph" w:customStyle="1" w:styleId="5E06F928E02C4ADEAA8712FAB294C4DC">
    <w:name w:val="5E06F928E02C4ADEAA8712FAB294C4DC"/>
  </w:style>
  <w:style w:type="paragraph" w:customStyle="1" w:styleId="A0733CD748AF4301AECBA330A09AEE8B">
    <w:name w:val="A0733CD748AF4301AECBA330A09AEE8B"/>
  </w:style>
  <w:style w:type="paragraph" w:customStyle="1" w:styleId="7428FCEC1086457E984B05E42EA31628">
    <w:name w:val="7428FCEC1086457E984B05E42EA31628"/>
  </w:style>
  <w:style w:type="paragraph" w:customStyle="1" w:styleId="C638D42F41234B23B7B670F886785049">
    <w:name w:val="C638D42F41234B23B7B670F886785049"/>
  </w:style>
  <w:style w:type="paragraph" w:customStyle="1" w:styleId="179ABE91DCBF4E7CBD703211475B138E">
    <w:name w:val="179ABE91DCBF4E7CBD703211475B138E"/>
  </w:style>
  <w:style w:type="paragraph" w:customStyle="1" w:styleId="B0D53F9DBFC54E459EAAEAD2F1EFC5B5">
    <w:name w:val="B0D53F9DBFC54E459EAAEAD2F1EFC5B5"/>
  </w:style>
  <w:style w:type="paragraph" w:customStyle="1" w:styleId="BDB1566E7C2544659796B5F1605C6ED8">
    <w:name w:val="BDB1566E7C2544659796B5F1605C6ED8"/>
  </w:style>
  <w:style w:type="paragraph" w:customStyle="1" w:styleId="8138CF6472F2488090C1F52670FC0DFD">
    <w:name w:val="8138CF6472F2488090C1F52670FC0DFD"/>
  </w:style>
  <w:style w:type="paragraph" w:customStyle="1" w:styleId="A6498ED966284D9AB0F22AE539AE3A63">
    <w:name w:val="A6498ED966284D9AB0F22AE539AE3A63"/>
  </w:style>
  <w:style w:type="paragraph" w:customStyle="1" w:styleId="F5B6EC164BCE4ABD9AC70443741A6992">
    <w:name w:val="F5B6EC164BCE4ABD9AC70443741A6992"/>
  </w:style>
  <w:style w:type="paragraph" w:customStyle="1" w:styleId="E0EA309E844045F59D1C19F1E4350097">
    <w:name w:val="E0EA309E844045F59D1C19F1E435009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0C2BDF7798C4B6CAB0A94A0E4251A2D">
    <w:name w:val="40C2BDF7798C4B6CAB0A94A0E4251A2D"/>
  </w:style>
  <w:style w:type="paragraph" w:customStyle="1" w:styleId="F271BF6928C24860B1C47A5A61A8FAE0">
    <w:name w:val="F271BF6928C24860B1C47A5A61A8FAE0"/>
  </w:style>
  <w:style w:type="paragraph" w:customStyle="1" w:styleId="54578BB51FA64B0287F2E8271FBD14E0">
    <w:name w:val="54578BB51FA64B0287F2E8271FBD14E0"/>
  </w:style>
  <w:style w:type="paragraph" w:customStyle="1" w:styleId="9B09DC2E59A04157A142C75E432DA415">
    <w:name w:val="9B09DC2E59A04157A142C75E432DA415"/>
  </w:style>
  <w:style w:type="paragraph" w:customStyle="1" w:styleId="947A0C17D5EF4D4BB435ADEAA61D0C28">
    <w:name w:val="947A0C17D5EF4D4BB435ADEAA61D0C28"/>
  </w:style>
  <w:style w:type="paragraph" w:customStyle="1" w:styleId="9D6E9716011C421CBFDD9EB43F88A408">
    <w:name w:val="9D6E9716011C421CBFDD9EB43F88A408"/>
  </w:style>
  <w:style w:type="paragraph" w:customStyle="1" w:styleId="C4A5C2276B2241F987257CB035032980">
    <w:name w:val="C4A5C2276B2241F987257CB035032980"/>
  </w:style>
  <w:style w:type="paragraph" w:customStyle="1" w:styleId="A4FE1B7F013042A88AA07B60105C4B81">
    <w:name w:val="A4FE1B7F013042A88AA07B60105C4B81"/>
  </w:style>
  <w:style w:type="paragraph" w:customStyle="1" w:styleId="AF03100689044E9288221C84E40E4A22">
    <w:name w:val="AF03100689044E9288221C84E40E4A22"/>
  </w:style>
  <w:style w:type="paragraph" w:customStyle="1" w:styleId="48290F03B050427B9343EAB79FF761DD">
    <w:name w:val="48290F03B050427B9343EAB79FF761DD"/>
  </w:style>
  <w:style w:type="paragraph" w:customStyle="1" w:styleId="9F43B6CD339F4E48A2CCDCFA61E544A0">
    <w:name w:val="9F43B6CD339F4E48A2CCDCFA61E544A0"/>
  </w:style>
  <w:style w:type="paragraph" w:customStyle="1" w:styleId="08F85E11E5E74F37AB9B7BA3100A73A9">
    <w:name w:val="08F85E11E5E74F37AB9B7BA3100A73A9"/>
  </w:style>
  <w:style w:type="paragraph" w:customStyle="1" w:styleId="1291928ABDB34994940A0C8DBF7F4E21">
    <w:name w:val="1291928ABDB34994940A0C8DBF7F4E21"/>
  </w:style>
  <w:style w:type="paragraph" w:customStyle="1" w:styleId="5ACDA7A62D58491BBE7E4F5D592BDDEC">
    <w:name w:val="5ACDA7A62D58491BBE7E4F5D592BDDEC"/>
  </w:style>
  <w:style w:type="paragraph" w:customStyle="1" w:styleId="671491D2E74940738113C89D5B885B7B">
    <w:name w:val="671491D2E74940738113C89D5B885B7B"/>
  </w:style>
  <w:style w:type="paragraph" w:customStyle="1" w:styleId="546AAB5F99D14A0FA10117F183318652">
    <w:name w:val="546AAB5F99D14A0FA10117F183318652"/>
  </w:style>
  <w:style w:type="paragraph" w:customStyle="1" w:styleId="478DAB7CCFDB47A189B0B5EF5A8325F1">
    <w:name w:val="478DAB7CCFDB47A189B0B5EF5A8325F1"/>
  </w:style>
  <w:style w:type="paragraph" w:customStyle="1" w:styleId="0BB1406664234EEA88FC90D9ABC5E1A9">
    <w:name w:val="0BB1406664234EEA88FC90D9ABC5E1A9"/>
  </w:style>
  <w:style w:type="paragraph" w:customStyle="1" w:styleId="C70FCBD2F6EC45F4B1AE4B738B77AF36">
    <w:name w:val="C70FCBD2F6EC45F4B1AE4B738B77AF36"/>
  </w:style>
  <w:style w:type="paragraph" w:customStyle="1" w:styleId="A405796B05294868BC6881935E9283EF">
    <w:name w:val="A405796B05294868BC6881935E9283EF"/>
  </w:style>
  <w:style w:type="paragraph" w:customStyle="1" w:styleId="8F46273BDDB44685AD8DA10D1E66BAA5">
    <w:name w:val="8F46273BDDB44685AD8DA10D1E66BAA5"/>
  </w:style>
  <w:style w:type="paragraph" w:customStyle="1" w:styleId="EE604E28E5264511927FDC8D5D209306">
    <w:name w:val="EE604E28E5264511927FDC8D5D209306"/>
  </w:style>
  <w:style w:type="paragraph" w:customStyle="1" w:styleId="F6C2F4B9A59F4381B822EB953111C80E">
    <w:name w:val="F6C2F4B9A59F4381B822EB953111C80E"/>
  </w:style>
  <w:style w:type="paragraph" w:customStyle="1" w:styleId="E7D8F4D200DA410E8920E955F77200AA">
    <w:name w:val="E7D8F4D200DA410E8920E955F77200AA"/>
  </w:style>
  <w:style w:type="paragraph" w:customStyle="1" w:styleId="414FF706A61646C7AED735C7FEEB6A6C">
    <w:name w:val="414FF706A61646C7AED735C7FEEB6A6C"/>
  </w:style>
  <w:style w:type="paragraph" w:customStyle="1" w:styleId="9CB49B5916854D97B97100202A483603">
    <w:name w:val="9CB49B5916854D97B97100202A483603"/>
  </w:style>
  <w:style w:type="paragraph" w:customStyle="1" w:styleId="60CD2A15359C49E5837DA4E04067425F">
    <w:name w:val="60CD2A15359C49E5837DA4E04067425F"/>
    <w:rsid w:val="00C246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Modern%20chronological%20resume.dotx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Lenovo</dc:creator>
  <keywords/>
  <dc:description/>
  <lastModifiedBy>hr alamin</lastModifiedBy>
  <revision>3</revision>
  <dcterms:created xsi:type="dcterms:W3CDTF">2025-01-25T06:12:00.0000000Z</dcterms:created>
  <dcterms:modified xsi:type="dcterms:W3CDTF">2025-01-30T11:14:37.6378200Z</dcterms:modified>
  <category/>
</coreProperties>
</file>